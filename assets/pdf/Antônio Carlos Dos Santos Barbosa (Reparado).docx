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A7AC" w14:textId="638C2A82" w:rsidR="00816216" w:rsidRDefault="00686F38" w:rsidP="00141A4C">
      <w:pPr>
        <w:pStyle w:val="Ttulo"/>
      </w:pPr>
      <w:r>
        <w:t>Antônio Carlos Dos Santos Barbosa</w:t>
      </w:r>
    </w:p>
    <w:p w14:paraId="4447A27E" w14:textId="77777777" w:rsidR="00A520BF" w:rsidRDefault="00A520BF" w:rsidP="003A360C">
      <w:pPr>
        <w:pStyle w:val="Ttulo1"/>
        <w:sectPr w:rsidR="00A520BF" w:rsidSect="00A520BF">
          <w:footerReference w:type="default" r:id="rId8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0446080" w14:textId="210F4179" w:rsidR="003A360C" w:rsidRPr="003A360C" w:rsidRDefault="003A360C" w:rsidP="003A360C">
      <w:pPr>
        <w:pStyle w:val="Ttulo1"/>
        <w:rPr>
          <w:b/>
          <w:sz w:val="28"/>
        </w:rPr>
      </w:pPr>
      <w:r>
        <w:t>Contato</w:t>
      </w:r>
    </w:p>
    <w:p w14:paraId="72ADA794" w14:textId="254BD1C2" w:rsidR="00D14421" w:rsidRDefault="003A360C" w:rsidP="00D14421">
      <w:pPr>
        <w:spacing w:after="0"/>
        <w:rPr>
          <w:lang w:val="pt-BR" w:bidi="pt-BR"/>
        </w:rPr>
      </w:pPr>
      <w:r w:rsidRPr="00E07DB6">
        <w:rPr>
          <w:b/>
          <w:bCs/>
          <w:lang w:val="pt-BR" w:bidi="pt-BR"/>
        </w:rPr>
        <w:t>Celular</w:t>
      </w:r>
      <w:r w:rsidR="00D14421">
        <w:rPr>
          <w:b/>
          <w:bCs/>
          <w:sz w:val="24"/>
          <w:szCs w:val="24"/>
          <w:lang w:val="pt-BR" w:bidi="pt-BR"/>
        </w:rPr>
        <w:t xml:space="preserve">: </w:t>
      </w:r>
      <w:r w:rsidR="00B73945" w:rsidRPr="00D14421">
        <w:rPr>
          <w:lang w:val="pt-BR" w:bidi="pt-BR"/>
        </w:rPr>
        <w:t>(83) 98649-2666</w:t>
      </w:r>
      <w:r w:rsidR="00141A4C" w:rsidRPr="00D14421">
        <w:rPr>
          <w:lang w:val="pt-BR" w:bidi="pt-BR"/>
        </w:rPr>
        <w:t> </w:t>
      </w:r>
    </w:p>
    <w:p w14:paraId="720760AD" w14:textId="3491FA00" w:rsidR="00141A4C" w:rsidRDefault="0012172C" w:rsidP="0012172C">
      <w:pPr>
        <w:spacing w:after="0"/>
        <w:rPr>
          <w:lang w:val="pt-BR" w:bidi="pt-BR"/>
        </w:rPr>
      </w:pPr>
      <w:r w:rsidRPr="0012172C">
        <w:rPr>
          <w:b/>
          <w:bCs/>
          <w:lang w:val="pt-BR" w:bidi="pt-BR"/>
        </w:rPr>
        <w:t>E-mail</w:t>
      </w:r>
      <w:r>
        <w:rPr>
          <w:lang w:val="pt-BR" w:bidi="pt-BR"/>
        </w:rPr>
        <w:t xml:space="preserve">: </w:t>
      </w:r>
      <w:hyperlink r:id="rId9" w:history="1">
        <w:r w:rsidRPr="005A4273">
          <w:rPr>
            <w:rStyle w:val="Hyperlink"/>
            <w:lang w:val="pt-BR" w:bidi="pt-BR"/>
          </w:rPr>
          <w:t>anthonycss345@gmail.com</w:t>
        </w:r>
      </w:hyperlink>
    </w:p>
    <w:p w14:paraId="23BBAC8D" w14:textId="78972775" w:rsidR="0012172C" w:rsidRPr="002923FF" w:rsidRDefault="0012172C" w:rsidP="00B37F69">
      <w:pPr>
        <w:spacing w:after="0"/>
        <w:rPr>
          <w:b/>
          <w:bCs/>
          <w:u w:val="single"/>
          <w:lang w:val="pt-BR" w:bidi="pt-BR"/>
        </w:rPr>
      </w:pPr>
      <w:r w:rsidRPr="002923FF">
        <w:rPr>
          <w:b/>
          <w:bCs/>
          <w:u w:val="single"/>
          <w:lang w:val="pt-BR" w:bidi="pt-BR"/>
        </w:rPr>
        <w:t>Linkedin</w:t>
      </w:r>
      <w:r w:rsidR="00EF6C3B" w:rsidRPr="002923FF">
        <w:rPr>
          <w:b/>
          <w:bCs/>
          <w:u w:val="single"/>
          <w:lang w:val="pt-BR" w:bidi="pt-BR"/>
        </w:rPr>
        <w:t xml:space="preserve">: </w:t>
      </w:r>
      <w:hyperlink r:id="rId10" w:history="1">
        <w:r w:rsidR="00EF6C3B" w:rsidRPr="002923FF">
          <w:rPr>
            <w:rStyle w:val="Hyperlink"/>
            <w:b/>
            <w:bCs/>
            <w:lang w:val="pt-BR" w:bidi="pt-BR"/>
          </w:rPr>
          <w:t>https://www.linkedin.com/in/antôo-carlos-santos-63273a225</w:t>
        </w:r>
      </w:hyperlink>
    </w:p>
    <w:p w14:paraId="5A660DA2" w14:textId="7C375E14" w:rsidR="00377F3A" w:rsidRDefault="00B37F69" w:rsidP="00377F3A">
      <w:pPr>
        <w:spacing w:after="0"/>
        <w:rPr>
          <w:rStyle w:val="Hyperlink"/>
          <w:b/>
          <w:bCs/>
          <w:lang w:val="pt-BR" w:bidi="pt-BR"/>
        </w:rPr>
      </w:pPr>
      <w:r>
        <w:rPr>
          <w:b/>
          <w:bCs/>
          <w:lang w:val="pt-BR" w:bidi="pt-BR"/>
        </w:rPr>
        <w:t xml:space="preserve">GitHub: </w:t>
      </w:r>
      <w:hyperlink r:id="rId11" w:history="1">
        <w:r w:rsidR="00501E4D">
          <w:rPr>
            <w:rStyle w:val="Hyperlink"/>
            <w:b/>
            <w:bCs/>
            <w:lang w:val="pt-BR" w:bidi="pt-BR"/>
          </w:rPr>
          <w:t>https://github.com/Antoni0Carlos</w:t>
        </w:r>
      </w:hyperlink>
    </w:p>
    <w:p w14:paraId="5B67AA2A" w14:textId="7CE096A7" w:rsidR="00377F3A" w:rsidRPr="002923FF" w:rsidRDefault="00377F3A" w:rsidP="00377F3A">
      <w:pPr>
        <w:rPr>
          <w:b/>
          <w:bCs/>
          <w:color w:val="2A7B88" w:themeColor="accent1" w:themeShade="BF"/>
          <w:lang w:val="pt-BR" w:bidi="pt-BR"/>
        </w:rPr>
      </w:pPr>
      <w:r>
        <w:rPr>
          <w:b/>
          <w:bCs/>
          <w:lang w:val="pt-BR" w:bidi="pt-BR"/>
        </w:rPr>
        <w:t xml:space="preserve">Site: </w:t>
      </w:r>
      <w:hyperlink r:id="rId12" w:history="1">
        <w:r>
          <w:rPr>
            <w:rStyle w:val="Hyperlink"/>
            <w:b/>
            <w:bCs/>
            <w:lang w:val="pt-BR" w:bidi="pt-BR"/>
          </w:rPr>
          <w:t>https://www.Carlos_devcode.com</w:t>
        </w:r>
      </w:hyperlink>
    </w:p>
    <w:p w14:paraId="3F283C7D" w14:textId="0166A50A" w:rsidR="00804347" w:rsidRDefault="00804347" w:rsidP="00804347">
      <w:pPr>
        <w:pStyle w:val="Ttulo1"/>
      </w:pPr>
      <w:r>
        <w:t>Objetivos</w:t>
      </w:r>
    </w:p>
    <w:p w14:paraId="0D064311" w14:textId="77777777" w:rsidR="00A520BF" w:rsidRDefault="00A520BF" w:rsidP="00BD60CD">
      <w:pPr>
        <w:sectPr w:rsidR="00A520BF" w:rsidSect="00A520BF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08"/>
          <w:titlePg/>
          <w:docGrid w:linePitch="360"/>
        </w:sectPr>
      </w:pPr>
    </w:p>
    <w:p w14:paraId="59D63351" w14:textId="29C43C52" w:rsidR="00BD60CD" w:rsidRDefault="00BD60CD" w:rsidP="004A5225">
      <w:pPr>
        <w:spacing w:after="200"/>
      </w:pPr>
      <w:r>
        <w:t>Aplicar meus estudos em Análise e Desenvolvimento de Sistemas no desenvolvimento de soluções críticas;</w:t>
      </w:r>
    </w:p>
    <w:p w14:paraId="684AE74F" w14:textId="5E3DCDBA" w:rsidR="00BD60CD" w:rsidRDefault="00BD60CD" w:rsidP="00BD60CD">
      <w:r>
        <w:t>Aprimorar minhas noções de liderança e trabalho em equipe, projetando uma futura posição</w:t>
      </w:r>
      <w:r w:rsidR="003A360C">
        <w:t>;</w:t>
      </w:r>
    </w:p>
    <w:p w14:paraId="040A50E9" w14:textId="37FD69F1" w:rsidR="003A360C" w:rsidRDefault="003A360C" w:rsidP="00BD60CD">
      <w:r>
        <w:t>Desenvolver minha carreira sob a supervisão e est</w:t>
      </w:r>
      <w:r w:rsidR="00014BB3">
        <w:t>í</w:t>
      </w:r>
      <w:r>
        <w:t xml:space="preserve">mulo de uma empresa </w:t>
      </w:r>
      <w:r w:rsidR="00014BB3">
        <w:t>comprometida</w:t>
      </w:r>
      <w:r>
        <w:t xml:space="preserve"> com inovação</w:t>
      </w:r>
      <w:r w:rsidR="00014BB3">
        <w:t>;</w:t>
      </w:r>
    </w:p>
    <w:p w14:paraId="2014BBF8" w14:textId="429416E2" w:rsidR="006270A9" w:rsidRDefault="007C02B9" w:rsidP="00141A4C">
      <w:pPr>
        <w:pStyle w:val="Ttulo1"/>
      </w:pPr>
      <w:r>
        <w:t>P</w:t>
      </w:r>
      <w:r w:rsidR="00014BB3">
        <w:t>r</w:t>
      </w:r>
      <w:r>
        <w:t>ojetos</w:t>
      </w:r>
    </w:p>
    <w:p w14:paraId="567BDAF4" w14:textId="4BC4495D" w:rsidR="006270A9" w:rsidRDefault="00501E4D" w:rsidP="007C02B9">
      <w:pPr>
        <w:pStyle w:val="Commarcadores"/>
      </w:pPr>
      <w:r>
        <w:rPr>
          <w:lang w:val="pt-BR" w:bidi="pt-BR"/>
        </w:rPr>
        <w:t xml:space="preserve">Portfólio Carlos_devcode </w:t>
      </w:r>
    </w:p>
    <w:sdt>
      <w:sdtPr>
        <w:alias w:val="Educação:"/>
        <w:tag w:val="Educação:"/>
        <w:id w:val="807127995"/>
        <w:placeholder>
          <w:docPart w:val="BCC61092AC0145B2A7E62D320BE607A2"/>
        </w:placeholder>
        <w:temporary/>
        <w:showingPlcHdr/>
        <w15:appearance w15:val="hidden"/>
      </w:sdtPr>
      <w:sdtEndPr/>
      <w:sdtContent>
        <w:p w14:paraId="688BB5E1" w14:textId="77777777"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52CD6083" w14:textId="3577192F" w:rsidR="006270A9" w:rsidRDefault="00E5678E">
      <w:pPr>
        <w:pStyle w:val="Ttulo2"/>
      </w:pPr>
      <w:r>
        <w:t>superior</w:t>
      </w:r>
      <w:r w:rsidR="009D5933">
        <w:rPr>
          <w:lang w:val="pt-BR" w:bidi="pt-BR"/>
        </w:rPr>
        <w:t> | </w:t>
      </w:r>
      <w:r>
        <w:t>cursando</w:t>
      </w:r>
      <w:r w:rsidR="009D5933">
        <w:rPr>
          <w:lang w:val="pt-BR" w:bidi="pt-BR"/>
        </w:rPr>
        <w:t> | </w:t>
      </w:r>
      <w:r>
        <w:t>unipê – C</w:t>
      </w:r>
      <w:r w:rsidR="00E07DB6">
        <w:t>entro</w:t>
      </w:r>
      <w:r>
        <w:t xml:space="preserve"> U</w:t>
      </w:r>
      <w:r w:rsidR="00F52631">
        <w:t>niversitário</w:t>
      </w:r>
      <w:r>
        <w:t xml:space="preserve"> </w:t>
      </w:r>
      <w:r w:rsidR="00F52631">
        <w:t>de</w:t>
      </w:r>
      <w:r>
        <w:t xml:space="preserve"> J</w:t>
      </w:r>
      <w:r w:rsidR="00F52631">
        <w:t>oão</w:t>
      </w:r>
      <w:r>
        <w:t xml:space="preserve"> P</w:t>
      </w:r>
      <w:r w:rsidR="00F52631">
        <w:t>essoa</w:t>
      </w:r>
    </w:p>
    <w:p w14:paraId="4221BE35" w14:textId="4AD36718" w:rsidR="006270A9" w:rsidRPr="00632E19" w:rsidRDefault="00BC529B" w:rsidP="00BC529B">
      <w:pPr>
        <w:pStyle w:val="Commarcadores"/>
      </w:pPr>
      <w:r>
        <w:rPr>
          <w:lang w:val="pt-BR" w:bidi="pt-BR"/>
        </w:rPr>
        <w:t>Análise e Desenvolvimento de Sistemas</w:t>
      </w:r>
    </w:p>
    <w:p w14:paraId="7A0E0D94" w14:textId="76B4B6E2" w:rsidR="00632E19" w:rsidRDefault="00632E19" w:rsidP="00632E19">
      <w:pPr>
        <w:pStyle w:val="Ttulo2"/>
      </w:pPr>
      <w:r>
        <w:t>técnico</w:t>
      </w:r>
      <w:r>
        <w:rPr>
          <w:lang w:val="pt-BR" w:bidi="pt-BR"/>
        </w:rPr>
        <w:t> | </w:t>
      </w:r>
      <w:r>
        <w:t>2018</w:t>
      </w:r>
      <w:r>
        <w:rPr>
          <w:lang w:val="pt-BR" w:bidi="pt-BR"/>
        </w:rPr>
        <w:t> | </w:t>
      </w:r>
      <w:r>
        <w:t>Fundação bradesco</w:t>
      </w:r>
    </w:p>
    <w:p w14:paraId="2B26EEDE" w14:textId="6B248C56" w:rsidR="00632E19" w:rsidRDefault="00632E19" w:rsidP="00632E19">
      <w:pPr>
        <w:pStyle w:val="Commarcadores"/>
      </w:pPr>
      <w:r>
        <w:rPr>
          <w:lang w:val="pt-BR" w:bidi="pt-BR"/>
        </w:rPr>
        <w:t xml:space="preserve">Inglês instrumental </w:t>
      </w:r>
    </w:p>
    <w:p w14:paraId="238AC029" w14:textId="108C8B5C" w:rsidR="006270A9" w:rsidRDefault="008B1981">
      <w:pPr>
        <w:pStyle w:val="Ttulo2"/>
      </w:pPr>
      <w:r>
        <w:t>técnico</w:t>
      </w:r>
      <w:r w:rsidR="009D5933">
        <w:rPr>
          <w:lang w:val="pt-BR" w:bidi="pt-BR"/>
        </w:rPr>
        <w:t> | </w:t>
      </w:r>
      <w:r>
        <w:t>2018</w:t>
      </w:r>
      <w:r w:rsidR="009D5933">
        <w:rPr>
          <w:lang w:val="pt-BR" w:bidi="pt-BR"/>
        </w:rPr>
        <w:t> | </w:t>
      </w:r>
      <w:r>
        <w:t>curso em video</w:t>
      </w:r>
    </w:p>
    <w:p w14:paraId="08A7433F" w14:textId="6E85CBFB" w:rsidR="006270A9" w:rsidRPr="008B1981" w:rsidRDefault="008B1981" w:rsidP="008B1981">
      <w:pPr>
        <w:pStyle w:val="Commarcadores"/>
      </w:pPr>
      <w:r>
        <w:rPr>
          <w:lang w:val="pt-BR" w:bidi="pt-BR"/>
        </w:rPr>
        <w:t>HTML5 e CSS</w:t>
      </w:r>
    </w:p>
    <w:p w14:paraId="1DEF5100" w14:textId="6F68C68B" w:rsidR="008B1981" w:rsidRPr="008B1981" w:rsidRDefault="008B1981" w:rsidP="008B1981">
      <w:pPr>
        <w:pStyle w:val="Ttulo2"/>
      </w:pPr>
      <w:r>
        <w:t>técnico</w:t>
      </w:r>
      <w:r>
        <w:rPr>
          <w:lang w:val="pt-BR" w:bidi="pt-BR"/>
        </w:rPr>
        <w:t> | </w:t>
      </w:r>
      <w:r>
        <w:t>2021</w:t>
      </w:r>
      <w:r>
        <w:rPr>
          <w:lang w:val="pt-BR" w:bidi="pt-BR"/>
        </w:rPr>
        <w:t> | </w:t>
      </w:r>
      <w:r>
        <w:t>curso em video</w:t>
      </w:r>
    </w:p>
    <w:p w14:paraId="6E0AD1BE" w14:textId="63D54650" w:rsidR="008B1981" w:rsidRDefault="008B1981" w:rsidP="008B1981">
      <w:pPr>
        <w:pStyle w:val="Commarcadores"/>
      </w:pPr>
      <w:r>
        <w:rPr>
          <w:lang w:val="pt-BR" w:bidi="pt-BR"/>
        </w:rPr>
        <w:t>JAVA</w:t>
      </w:r>
    </w:p>
    <w:sdt>
      <w:sdtPr>
        <w:alias w:val="Habilidades e Conhecimentos:"/>
        <w:tag w:val="Habilidades e Conhecimentos:"/>
        <w:id w:val="458624136"/>
        <w:placeholder>
          <w:docPart w:val="AF91BD2BAA88473D823034794879C8F5"/>
        </w:placeholder>
        <w:temporary/>
        <w:showingPlcHdr/>
        <w15:appearance w15:val="hidden"/>
      </w:sdtPr>
      <w:sdtEndPr/>
      <w:sdtContent>
        <w:p w14:paraId="13CB89E7" w14:textId="77777777"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49C4AC36" w14:textId="639E62C3" w:rsidR="00A42E5A" w:rsidRDefault="0087182C" w:rsidP="00A42E5A">
      <w:pPr>
        <w:pStyle w:val="Ttulo2"/>
        <w:rPr>
          <w:sz w:val="18"/>
          <w:szCs w:val="20"/>
        </w:rPr>
      </w:pPr>
      <w:r>
        <w:t>ide</w:t>
      </w:r>
      <w:r w:rsidRPr="0087182C">
        <w:rPr>
          <w:sz w:val="18"/>
          <w:szCs w:val="20"/>
        </w:rPr>
        <w:t>s</w:t>
      </w:r>
    </w:p>
    <w:p w14:paraId="3213A1A7" w14:textId="6345EE9D" w:rsidR="00A42E5A" w:rsidRDefault="00A42E5A" w:rsidP="00A42E5A">
      <w:pPr>
        <w:pStyle w:val="Commarcadores"/>
      </w:pPr>
      <w:r>
        <w:t>Visual</w:t>
      </w:r>
      <w:r w:rsidR="0097413A">
        <w:t xml:space="preserve"> Studio </w:t>
      </w:r>
      <w:r>
        <w:t>Code</w:t>
      </w:r>
    </w:p>
    <w:p w14:paraId="4E3FC7E1" w14:textId="1CAE8E10" w:rsidR="00A42E5A" w:rsidRDefault="0097413A" w:rsidP="00675E9F">
      <w:pPr>
        <w:pStyle w:val="Commarcadores"/>
        <w:spacing w:after="0" w:line="276" w:lineRule="auto"/>
      </w:pPr>
      <w:r>
        <w:t>NetBeans</w:t>
      </w:r>
    </w:p>
    <w:p w14:paraId="6F8CB01C" w14:textId="77777777" w:rsidR="00675E9F" w:rsidRPr="00A42E5A" w:rsidRDefault="00675E9F" w:rsidP="00675E9F">
      <w:pPr>
        <w:pStyle w:val="Commarcadores"/>
        <w:numPr>
          <w:ilvl w:val="0"/>
          <w:numId w:val="0"/>
        </w:numPr>
        <w:spacing w:after="0" w:line="276" w:lineRule="auto"/>
        <w:ind w:left="216"/>
      </w:pPr>
    </w:p>
    <w:p w14:paraId="3B0313C2" w14:textId="271F5537" w:rsidR="006270A9" w:rsidRDefault="0097413A" w:rsidP="00675E9F">
      <w:pPr>
        <w:pStyle w:val="Ttulo2"/>
        <w:spacing w:before="0"/>
      </w:pPr>
      <w:r>
        <w:t>linguagens</w:t>
      </w:r>
    </w:p>
    <w:p w14:paraId="6651A381" w14:textId="49FC9479" w:rsidR="0097413A" w:rsidRDefault="00872FE8" w:rsidP="003A5842">
      <w:pPr>
        <w:pStyle w:val="Commarcadores"/>
      </w:pPr>
      <w:r>
        <w:t>Nodejs</w:t>
      </w:r>
      <w:r w:rsidR="0097413A">
        <w:t xml:space="preserve"> (básico)</w:t>
      </w:r>
    </w:p>
    <w:p w14:paraId="05B2BAE4" w14:textId="6E759DE1" w:rsidR="003A5842" w:rsidRDefault="003A5842" w:rsidP="00675E9F">
      <w:pPr>
        <w:pStyle w:val="Commarcadores"/>
        <w:spacing w:after="0" w:line="240" w:lineRule="auto"/>
        <w:ind w:left="215" w:hanging="215"/>
      </w:pPr>
      <w:r>
        <w:t>Java (básico)</w:t>
      </w:r>
    </w:p>
    <w:p w14:paraId="292CDAA8" w14:textId="77777777" w:rsidR="00B927D0" w:rsidRDefault="00B927D0" w:rsidP="00B927D0">
      <w:pPr>
        <w:pStyle w:val="Commarcadores"/>
      </w:pPr>
      <w:r>
        <w:t>JavaScript (básico)</w:t>
      </w:r>
    </w:p>
    <w:p w14:paraId="3136C19E" w14:textId="77777777" w:rsidR="00675E9F" w:rsidRPr="0097413A" w:rsidRDefault="00675E9F" w:rsidP="00675E9F">
      <w:pPr>
        <w:pStyle w:val="Commarcadores"/>
        <w:numPr>
          <w:ilvl w:val="0"/>
          <w:numId w:val="0"/>
        </w:numPr>
        <w:spacing w:after="0" w:line="240" w:lineRule="auto"/>
        <w:ind w:left="215"/>
      </w:pPr>
    </w:p>
    <w:p w14:paraId="767C463C" w14:textId="57B66C99" w:rsidR="006270A9" w:rsidRDefault="003A5842">
      <w:pPr>
        <w:pStyle w:val="Ttulo2"/>
      </w:pPr>
      <w:r>
        <w:t>Banco de dados</w:t>
      </w:r>
    </w:p>
    <w:p w14:paraId="189F5D8B" w14:textId="07C981B2" w:rsidR="006270A9" w:rsidRDefault="003A5842" w:rsidP="00675E9F">
      <w:pPr>
        <w:pStyle w:val="Commarcadores"/>
        <w:spacing w:after="0"/>
      </w:pPr>
      <w:r>
        <w:t>Microsoft SQL Server (básico)</w:t>
      </w:r>
    </w:p>
    <w:p w14:paraId="58812BAE" w14:textId="77777777" w:rsidR="00675E9F" w:rsidRDefault="00675E9F" w:rsidP="00675E9F">
      <w:pPr>
        <w:pStyle w:val="Commarcadores"/>
        <w:numPr>
          <w:ilvl w:val="0"/>
          <w:numId w:val="0"/>
        </w:numPr>
        <w:spacing w:after="0"/>
        <w:ind w:left="216"/>
      </w:pPr>
    </w:p>
    <w:p w14:paraId="34D4546B" w14:textId="499406C0" w:rsidR="006270A9" w:rsidRDefault="007C02B9">
      <w:pPr>
        <w:pStyle w:val="Ttulo2"/>
      </w:pPr>
      <w:r>
        <w:t>DESEnvolvimento web</w:t>
      </w:r>
    </w:p>
    <w:p w14:paraId="46F95FA6" w14:textId="759BFA52" w:rsidR="00872FE8" w:rsidRDefault="00872FE8">
      <w:pPr>
        <w:pStyle w:val="Commarcadores"/>
      </w:pPr>
      <w:r>
        <w:t>Html (</w:t>
      </w:r>
      <w:r w:rsidRPr="00872FE8">
        <w:t>intermediário</w:t>
      </w:r>
      <w:r>
        <w:t>)</w:t>
      </w:r>
    </w:p>
    <w:p w14:paraId="7BDF1C36" w14:textId="61E20AD3" w:rsidR="00872FE8" w:rsidRDefault="00872FE8" w:rsidP="00675E9F">
      <w:pPr>
        <w:pStyle w:val="Commarcadores"/>
        <w:spacing w:after="0"/>
      </w:pPr>
      <w:r>
        <w:t>Css (</w:t>
      </w:r>
      <w:r w:rsidRPr="00872FE8">
        <w:t>intermediário</w:t>
      </w:r>
      <w:r>
        <w:t>)</w:t>
      </w:r>
    </w:p>
    <w:sectPr w:rsidR="00872FE8" w:rsidSect="00A520BF">
      <w:type w:val="continuous"/>
      <w:pgSz w:w="11907" w:h="16839" w:code="9"/>
      <w:pgMar w:top="1008" w:right="1152" w:bottom="1152" w:left="1152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585A" w14:textId="77777777" w:rsidR="00D96F8D" w:rsidRDefault="00D96F8D">
      <w:pPr>
        <w:spacing w:after="0"/>
      </w:pPr>
      <w:r>
        <w:separator/>
      </w:r>
    </w:p>
  </w:endnote>
  <w:endnote w:type="continuationSeparator" w:id="0">
    <w:p w14:paraId="5785BEE7" w14:textId="77777777" w:rsidR="00D96F8D" w:rsidRDefault="00D96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BA0D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6138" w14:textId="77777777" w:rsidR="00D96F8D" w:rsidRDefault="00D96F8D">
      <w:pPr>
        <w:spacing w:after="0"/>
      </w:pPr>
      <w:r>
        <w:separator/>
      </w:r>
    </w:p>
  </w:footnote>
  <w:footnote w:type="continuationSeparator" w:id="0">
    <w:p w14:paraId="6D318DD0" w14:textId="77777777" w:rsidR="00D96F8D" w:rsidRDefault="00D96F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AC04C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0F7F9E"/>
    <w:multiLevelType w:val="hybridMultilevel"/>
    <w:tmpl w:val="2A568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51CE1"/>
    <w:multiLevelType w:val="hybridMultilevel"/>
    <w:tmpl w:val="3870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D52D6E"/>
    <w:multiLevelType w:val="hybridMultilevel"/>
    <w:tmpl w:val="10C8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17988"/>
    <w:multiLevelType w:val="hybridMultilevel"/>
    <w:tmpl w:val="4934A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A5D43"/>
    <w:multiLevelType w:val="hybridMultilevel"/>
    <w:tmpl w:val="2EC22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19"/>
  </w:num>
  <w:num w:numId="21">
    <w:abstractNumId w:val="11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22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7"/>
    <w:rsid w:val="00014BB3"/>
    <w:rsid w:val="000A4F59"/>
    <w:rsid w:val="0012172C"/>
    <w:rsid w:val="00141A4C"/>
    <w:rsid w:val="001B29CF"/>
    <w:rsid w:val="001C7F77"/>
    <w:rsid w:val="0028220F"/>
    <w:rsid w:val="002923FF"/>
    <w:rsid w:val="00356C14"/>
    <w:rsid w:val="00377F3A"/>
    <w:rsid w:val="00393F05"/>
    <w:rsid w:val="003A360C"/>
    <w:rsid w:val="003A5842"/>
    <w:rsid w:val="004A5225"/>
    <w:rsid w:val="00501E4D"/>
    <w:rsid w:val="0058518A"/>
    <w:rsid w:val="00617B26"/>
    <w:rsid w:val="006270A9"/>
    <w:rsid w:val="00632E19"/>
    <w:rsid w:val="00675956"/>
    <w:rsid w:val="00675E9F"/>
    <w:rsid w:val="00681034"/>
    <w:rsid w:val="00686F38"/>
    <w:rsid w:val="006C5A7E"/>
    <w:rsid w:val="00775756"/>
    <w:rsid w:val="007C02B9"/>
    <w:rsid w:val="00804347"/>
    <w:rsid w:val="00816216"/>
    <w:rsid w:val="00867934"/>
    <w:rsid w:val="0087182C"/>
    <w:rsid w:val="00872FE8"/>
    <w:rsid w:val="00873451"/>
    <w:rsid w:val="0087734B"/>
    <w:rsid w:val="008B1981"/>
    <w:rsid w:val="0097413A"/>
    <w:rsid w:val="009D07CF"/>
    <w:rsid w:val="009D5933"/>
    <w:rsid w:val="00A21091"/>
    <w:rsid w:val="00A42E5A"/>
    <w:rsid w:val="00A520BF"/>
    <w:rsid w:val="00B37F69"/>
    <w:rsid w:val="00B63CA3"/>
    <w:rsid w:val="00B73945"/>
    <w:rsid w:val="00B927D0"/>
    <w:rsid w:val="00BC529B"/>
    <w:rsid w:val="00BD60CD"/>
    <w:rsid w:val="00BD768D"/>
    <w:rsid w:val="00C4166F"/>
    <w:rsid w:val="00C61F8E"/>
    <w:rsid w:val="00D14421"/>
    <w:rsid w:val="00D96F8D"/>
    <w:rsid w:val="00E07DB6"/>
    <w:rsid w:val="00E5678E"/>
    <w:rsid w:val="00E83E4B"/>
    <w:rsid w:val="00EF6C3B"/>
    <w:rsid w:val="00F5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45530"/>
  <w15:docId w15:val="{B5CCE64A-8A3A-4310-A9EB-1875316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19"/>
  </w:style>
  <w:style w:type="paragraph" w:styleId="Ttulo1">
    <w:name w:val="heading 1"/>
    <w:basedOn w:val="Normal"/>
    <w:next w:val="Normal"/>
    <w:link w:val="Ttulo1Char"/>
    <w:uiPriority w:val="9"/>
    <w:qFormat/>
    <w:rsid w:val="00632E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2E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E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E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E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E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D4D4D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E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2E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E19"/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632E19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2E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2E19"/>
    <w:pPr>
      <w:outlineLvl w:val="9"/>
    </w:pPr>
  </w:style>
  <w:style w:type="character" w:styleId="nfaseIntensa">
    <w:name w:val="Intense Emphasis"/>
    <w:basedOn w:val="Fontepargpadro"/>
    <w:uiPriority w:val="21"/>
    <w:qFormat/>
    <w:rsid w:val="00632E19"/>
    <w:rPr>
      <w:b/>
      <w:bCs/>
      <w:i/>
      <w:iCs/>
    </w:rPr>
  </w:style>
  <w:style w:type="character" w:styleId="RefernciaIntensa">
    <w:name w:val="Intense Reference"/>
    <w:basedOn w:val="Fontepargpadro"/>
    <w:uiPriority w:val="32"/>
    <w:qFormat/>
    <w:rsid w:val="00632E19"/>
    <w:rPr>
      <w:b/>
      <w:bCs/>
      <w:smallCaps/>
      <w:spacing w:val="5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E19"/>
    <w:pPr>
      <w:pBdr>
        <w:left w:val="single" w:sz="18" w:space="12" w:color="39A5B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E19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Numerada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E19"/>
    <w:rPr>
      <w:rFonts w:asciiTheme="majorHAnsi" w:eastAsiaTheme="majorEastAsia" w:hAnsiTheme="majorHAnsi" w:cstheme="majorBidi"/>
      <w:b/>
      <w:bCs/>
      <w:color w:val="4D4D4D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E19"/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2E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qFormat/>
    <w:rsid w:val="00B7394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2172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32E19"/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E1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E19"/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E19"/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E19"/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E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2E19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32E19"/>
    <w:rPr>
      <w:b/>
      <w:bCs/>
    </w:rPr>
  </w:style>
  <w:style w:type="character" w:styleId="nfase">
    <w:name w:val="Emphasis"/>
    <w:basedOn w:val="Fontepargpadro"/>
    <w:uiPriority w:val="20"/>
    <w:qFormat/>
    <w:rsid w:val="00632E19"/>
    <w:rPr>
      <w:i/>
      <w:iCs/>
    </w:rPr>
  </w:style>
  <w:style w:type="paragraph" w:styleId="SemEspaamento">
    <w:name w:val="No Spacing"/>
    <w:uiPriority w:val="1"/>
    <w:qFormat/>
    <w:rsid w:val="00632E1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2E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E19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632E1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632E19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632E1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rlos_devco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toni0Carl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nt&#244;o-carlos-santos-63273a2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honycss345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C61092AC0145B2A7E62D320BE60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0914E5-BFE9-4B05-B065-2BDF48DE4E98}"/>
      </w:docPartPr>
      <w:docPartBody>
        <w:p w:rsidR="009A1F90" w:rsidRDefault="00855741">
          <w:pPr>
            <w:pStyle w:val="BCC61092AC0145B2A7E62D320BE607A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AF91BD2BAA88473D823034794879C8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62B7C5-689E-41DF-9BA2-60E076181D48}"/>
      </w:docPartPr>
      <w:docPartBody>
        <w:p w:rsidR="009A1F90" w:rsidRDefault="00855741">
          <w:pPr>
            <w:pStyle w:val="AF91BD2BAA88473D823034794879C8F5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F"/>
    <w:rsid w:val="0050656F"/>
    <w:rsid w:val="00855741"/>
    <w:rsid w:val="009A1F90"/>
    <w:rsid w:val="00F9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C61092AC0145B2A7E62D320BE607A2">
    <w:name w:val="BCC61092AC0145B2A7E62D320BE607A2"/>
  </w:style>
  <w:style w:type="paragraph" w:customStyle="1" w:styleId="AF91BD2BAA88473D823034794879C8F5">
    <w:name w:val="AF91BD2BAA88473D823034794879C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204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antonicar345@gmail.com</cp:lastModifiedBy>
  <cp:revision>3</cp:revision>
  <dcterms:created xsi:type="dcterms:W3CDTF">2021-11-11T13:40:00Z</dcterms:created>
  <dcterms:modified xsi:type="dcterms:W3CDTF">2022-01-04T13:30:00Z</dcterms:modified>
  <cp:version/>
</cp:coreProperties>
</file>